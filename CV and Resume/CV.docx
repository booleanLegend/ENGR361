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6106" w14:textId="1BFB877A" w:rsidR="00A27383" w:rsidRDefault="00B3684A" w:rsidP="00965D17">
      <w:pPr>
        <w:pStyle w:val="Title"/>
      </w:pPr>
      <w:r>
        <w:t>Matthew Zaldana</w:t>
      </w:r>
    </w:p>
    <w:p w14:paraId="66D70BDA" w14:textId="3E8C9269" w:rsidR="00965D17" w:rsidRDefault="00B3684A" w:rsidP="00965D17">
      <w:r>
        <w:t>123 Main St, Anytown, CA 90001</w:t>
      </w:r>
      <w:r w:rsidR="00965D17">
        <w:t> | </w:t>
      </w:r>
      <w:r>
        <w:t>(555) 555-5555</w:t>
      </w:r>
      <w:r w:rsidR="00965D17">
        <w:t>| </w:t>
      </w:r>
      <w:r>
        <w:t>matthew.zaldana@domain.com</w:t>
      </w:r>
    </w:p>
    <w:p w14:paraId="62EEA0E1" w14:textId="7AE344D6" w:rsidR="00965D17" w:rsidRPr="00005FAA" w:rsidRDefault="00B3684A" w:rsidP="00965D17">
      <w:pPr>
        <w:pStyle w:val="Date"/>
      </w:pPr>
      <w:r>
        <w:t>10-5-2021</w:t>
      </w:r>
    </w:p>
    <w:sdt>
      <w:sdtPr>
        <w:alias w:val="Recipient Name:"/>
        <w:tag w:val="Recipient Name:"/>
        <w:id w:val="329652792"/>
        <w:placeholder>
          <w:docPart w:val="CB13CB3E803C4DDD8093B994DD4A41C9"/>
        </w:placeholder>
        <w:dataBinding w:prefixMappings="xmlns:ns0='http://schemas.microsoft.com/office/2006/coverPageProps' " w:xpath="/ns0:CoverPageProperties[1]/ns0:CompanyFax[1]" w:storeItemID="{55AF091B-3C7A-41E3-B477-F2FDAA23CFDA}"/>
        <w15:appearance w15:val="hidden"/>
        <w:text w:multiLine="1"/>
      </w:sdtPr>
      <w:sdtEndPr/>
      <w:sdtContent>
        <w:p w14:paraId="779ECD26" w14:textId="224E453E" w:rsidR="00965D17" w:rsidRDefault="00FB0172" w:rsidP="00965D17">
          <w:pPr>
            <w:pStyle w:val="Address"/>
          </w:pPr>
          <w:r>
            <w:t>Mr. Alex Yee</w:t>
          </w:r>
        </w:p>
      </w:sdtContent>
    </w:sdt>
    <w:p w14:paraId="22311CD9" w14:textId="204A9B42" w:rsidR="0076387D" w:rsidRDefault="00FB0172" w:rsidP="0076387D">
      <w:pPr>
        <w:pStyle w:val="Address"/>
      </w:pPr>
      <w:r>
        <w:t>Director of Systems</w:t>
      </w:r>
    </w:p>
    <w:p w14:paraId="512C75FD" w14:textId="10A797B4" w:rsidR="0076387D" w:rsidRDefault="00B3684A" w:rsidP="0076387D">
      <w:pPr>
        <w:pStyle w:val="Address"/>
      </w:pPr>
      <w:r>
        <w:t>City of Los Angeles Recreation and Parks</w:t>
      </w:r>
    </w:p>
    <w:p w14:paraId="15B526FE" w14:textId="60F7BDB1" w:rsidR="00B3684A" w:rsidRPr="00B3684A" w:rsidRDefault="00B3684A" w:rsidP="00B3684A">
      <w:pPr>
        <w:pStyle w:val="Address"/>
        <w:rPr>
          <w:lang w:val="es-MX"/>
        </w:rPr>
      </w:pPr>
      <w:r w:rsidRPr="00B3684A">
        <w:rPr>
          <w:lang w:val="es-MX"/>
        </w:rPr>
        <w:t xml:space="preserve">211 N Figueroa </w:t>
      </w:r>
      <w:proofErr w:type="spellStart"/>
      <w:r w:rsidRPr="00B3684A">
        <w:rPr>
          <w:lang w:val="es-MX"/>
        </w:rPr>
        <w:t>St</w:t>
      </w:r>
      <w:proofErr w:type="spellEnd"/>
      <w:r w:rsidRPr="00B3684A">
        <w:rPr>
          <w:lang w:val="es-MX"/>
        </w:rPr>
        <w:t>,</w:t>
      </w:r>
      <w:r w:rsidRPr="00B3684A">
        <w:rPr>
          <w:lang w:val="es-MX"/>
        </w:rPr>
        <w:br/>
        <w:t xml:space="preserve">Los </w:t>
      </w:r>
      <w:proofErr w:type="spellStart"/>
      <w:r w:rsidRPr="00B3684A">
        <w:rPr>
          <w:lang w:val="es-MX"/>
        </w:rPr>
        <w:t>Angele</w:t>
      </w:r>
      <w:r>
        <w:rPr>
          <w:lang w:val="es-MX"/>
        </w:rPr>
        <w:t>s</w:t>
      </w:r>
      <w:proofErr w:type="spellEnd"/>
      <w:r>
        <w:rPr>
          <w:lang w:val="es-MX"/>
        </w:rPr>
        <w:t>, CA, 90039</w:t>
      </w:r>
    </w:p>
    <w:p w14:paraId="62984019" w14:textId="128BA093" w:rsidR="00965D17" w:rsidRDefault="00965D17" w:rsidP="00965D17">
      <w:pPr>
        <w:pStyle w:val="Salutation"/>
      </w:pPr>
      <w:r>
        <w:t xml:space="preserve">Dear </w:t>
      </w:r>
      <w:sdt>
        <w:sdtPr>
          <w:alias w:val="Recipient Name:"/>
          <w:tag w:val="Recipient Name:"/>
          <w:id w:val="1710682847"/>
          <w:placeholder>
            <w:docPart w:val="074BD21C3C2B43519792DEE10BE70550"/>
          </w:placeholder>
          <w:dataBinding w:prefixMappings="xmlns:ns0='http://schemas.microsoft.com/office/2006/coverPageProps' " w:xpath="/ns0:CoverPageProperties[1]/ns0:CompanyFax[1]" w:storeItemID="{55AF091B-3C7A-41E3-B477-F2FDAA23CFDA}"/>
          <w15:appearance w15:val="hidden"/>
          <w:text w:multiLine="1"/>
        </w:sdtPr>
        <w:sdtEndPr/>
        <w:sdtContent>
          <w:r w:rsidR="00B3684A">
            <w:t xml:space="preserve">Mr. </w:t>
          </w:r>
          <w:r w:rsidR="00FB0172">
            <w:t>Alex Yee</w:t>
          </w:r>
        </w:sdtContent>
      </w:sdt>
      <w:r>
        <w:t>:</w:t>
      </w:r>
    </w:p>
    <w:p w14:paraId="6F02793A" w14:textId="5868BA4F" w:rsidR="002A3D41" w:rsidRDefault="00C92990" w:rsidP="00C92990">
      <w:r>
        <w:t xml:space="preserve">I write to express for you my interest in the position for Systems Analyst for the City of Los Angeles Recreation and Parks department which I found via the laparks.org webpage. </w:t>
      </w:r>
      <w:r w:rsidR="002A3D41">
        <w:t>As a current administrative intern in the systems division for the same department</w:t>
      </w:r>
      <w:r w:rsidR="007B6428">
        <w:t xml:space="preserve">, </w:t>
      </w:r>
      <w:r w:rsidR="002A3D41">
        <w:t xml:space="preserve">I have learned to manage and complete my tickets in a timely manner, ask </w:t>
      </w:r>
      <w:r w:rsidR="00BF34DB">
        <w:t xml:space="preserve">end users </w:t>
      </w:r>
      <w:r w:rsidR="002A3D41">
        <w:t xml:space="preserve">simple questions regarding their </w:t>
      </w:r>
      <w:r w:rsidR="00BF34DB">
        <w:t>incident</w:t>
      </w:r>
      <w:r w:rsidR="002A3D41">
        <w:t xml:space="preserve">, analyze a problem to </w:t>
      </w:r>
      <w:r w:rsidR="00BF34DB">
        <w:t>reach</w:t>
      </w:r>
      <w:r w:rsidR="002A3D41">
        <w:t xml:space="preserve"> its best solution, and direct other inquiries to my supervisors when I don’t have the exact answer.</w:t>
      </w:r>
      <w:r w:rsidR="007B6428">
        <w:t xml:space="preserve"> </w:t>
      </w:r>
      <w:r w:rsidR="002A3D41">
        <w:t xml:space="preserve">My current job allows me to experience the joy of helping other users </w:t>
      </w:r>
      <w:r w:rsidR="00040685">
        <w:t xml:space="preserve">and </w:t>
      </w:r>
      <w:r w:rsidR="00BF34DB">
        <w:t xml:space="preserve">I </w:t>
      </w:r>
      <w:r w:rsidR="00040685">
        <w:t xml:space="preserve">would </w:t>
      </w:r>
      <w:r w:rsidR="007B6428">
        <w:t xml:space="preserve">love to </w:t>
      </w:r>
      <w:r w:rsidR="00040685">
        <w:t>feel</w:t>
      </w:r>
      <w:r w:rsidR="007B6428">
        <w:t xml:space="preserve"> the joy of helping my fellow coworkers solv</w:t>
      </w:r>
      <w:r w:rsidR="00BF34DB">
        <w:t>e</w:t>
      </w:r>
      <w:r w:rsidR="007B6428">
        <w:t xml:space="preserve"> issues that only a server administrator would know from extensive experience in the field as well as knowledge acquired from higher education. </w:t>
      </w:r>
    </w:p>
    <w:p w14:paraId="3BC6C8C2" w14:textId="79467A10" w:rsidR="00040685" w:rsidRDefault="007B6428" w:rsidP="00C92990">
      <w:r>
        <w:t xml:space="preserve">Thanks to my additional experience in IT at a college campus that administered thousands of employees’ IoT devices, I believe to be the perfect candidate. So far, I have deployed 2500 computers, 750 printers, resolved more than 300 tickets, and troubleshooted incidents in a broad array of peripherals and devices, from the server side to a laptop to a headset, all within the last year. I have also managed file and system servers. I know how to image computers individually and over a network as well as deploying those computers and installing them in their final location before being accessed </w:t>
      </w:r>
      <w:r w:rsidR="00BF34DB">
        <w:t>r</w:t>
      </w:r>
      <w:r>
        <w:t>emote</w:t>
      </w:r>
      <w:r w:rsidR="00BF34DB">
        <w:t>ly</w:t>
      </w:r>
      <w:r>
        <w:t xml:space="preserve"> access. </w:t>
      </w:r>
    </w:p>
    <w:p w14:paraId="2C502799" w14:textId="06B4E7C2" w:rsidR="007B6428" w:rsidRDefault="00040685" w:rsidP="00C92990">
      <w:r>
        <w:t xml:space="preserve">I am currently a student at California State University, Long Beach majoring in Computer Science. Thus far, my coursework has taught me a wide range of programming languages and its different implementations. For example, one project I have completed deals with Wireshark hacking via a Kali Linux VM to gain access to spoofed IP addresses. I am also working on my senior project which entails an encrypted server, app, and database all hosted within AWS, which is one the recommended certifications that can be used to apply for the position. </w:t>
      </w:r>
    </w:p>
    <w:p w14:paraId="6FAE9BFB" w14:textId="77777777" w:rsidR="00FB0172" w:rsidRDefault="00040685" w:rsidP="00FB0172">
      <w:r>
        <w:t xml:space="preserve">I would like to meet in person as soon as you are available to discuss this further. I have attached my resume for a detailed discussion as to my experience. With experience in IT in the public and government sectors as well as programming education, I cannot fail you. I sincerely hope you are doing well during your recruiting season. </w:t>
      </w:r>
      <w:r w:rsidR="002A3D41">
        <w:t xml:space="preserve"> </w:t>
      </w:r>
    </w:p>
    <w:p w14:paraId="006C4804" w14:textId="6139563F" w:rsidR="00FB0172" w:rsidRDefault="00BA3A0C" w:rsidP="00FB0172">
      <w:sdt>
        <w:sdtPr>
          <w:alias w:val="Sincerely:"/>
          <w:tag w:val="Sincerely:"/>
          <w:id w:val="-1406294513"/>
          <w:placeholder>
            <w:docPart w:val="DAE27BBD2479434E87547F3CBC501A6D"/>
          </w:placeholder>
          <w:temporary/>
          <w:showingPlcHdr/>
          <w15:appearance w15:val="hidden"/>
        </w:sdtPr>
        <w:sdtEndPr/>
        <w:sdtContent>
          <w:r w:rsidR="000D5AB1">
            <w:t>Sincerely</w:t>
          </w:r>
        </w:sdtContent>
      </w:sdt>
      <w:r w:rsidR="00965D17">
        <w:t>,</w:t>
      </w:r>
    </w:p>
    <w:p w14:paraId="3681F27B" w14:textId="186BF395" w:rsidR="00302A2C" w:rsidRPr="00FB0172" w:rsidRDefault="00BA3A0C" w:rsidP="00FB0172">
      <w:pPr>
        <w:rPr>
          <w:b/>
          <w:bCs/>
        </w:rPr>
      </w:pPr>
      <w:sdt>
        <w:sdtPr>
          <w:rPr>
            <w:b/>
            <w:bCs/>
          </w:rPr>
          <w:alias w:val="Your Name:"/>
          <w:tag w:val="Your Name:"/>
          <w:id w:val="-80522426"/>
          <w:placeholder>
            <w:docPart w:val="79C79A3EAC634922BB11D8265673E734"/>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B3684A" w:rsidRPr="00FB0172">
            <w:rPr>
              <w:b/>
              <w:bCs/>
            </w:rPr>
            <w:t>Matthew Zaldana</w:t>
          </w:r>
        </w:sdtContent>
      </w:sdt>
    </w:p>
    <w:sectPr w:rsidR="00302A2C" w:rsidRPr="00FB0172" w:rsidSect="00673C35">
      <w:footerReference w:type="default" r:id="rId8"/>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10A93" w14:textId="77777777" w:rsidR="00BA3A0C" w:rsidRDefault="00BA3A0C">
      <w:pPr>
        <w:spacing w:after="0"/>
      </w:pPr>
      <w:r>
        <w:separator/>
      </w:r>
    </w:p>
  </w:endnote>
  <w:endnote w:type="continuationSeparator" w:id="0">
    <w:p w14:paraId="346C38E3" w14:textId="77777777" w:rsidR="00BA3A0C" w:rsidRDefault="00BA3A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66D" w14:textId="77777777" w:rsidR="00050C8B" w:rsidRDefault="000D5AB1">
    <w:pPr>
      <w:pStyle w:val="Footer"/>
    </w:pPr>
    <w:r>
      <w:t xml:space="preserve">Page </w:t>
    </w:r>
    <w:r>
      <w:fldChar w:fldCharType="begin"/>
    </w:r>
    <w:r>
      <w:instrText xml:space="preserve"> PAGE   \* MERGEFORMAT </w:instrText>
    </w:r>
    <w:r>
      <w:fldChar w:fldCharType="separate"/>
    </w:r>
    <w:r w:rsidR="0076387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5B246" w14:textId="77777777" w:rsidR="00BA3A0C" w:rsidRDefault="00BA3A0C">
      <w:pPr>
        <w:spacing w:after="0"/>
      </w:pPr>
      <w:r>
        <w:separator/>
      </w:r>
    </w:p>
  </w:footnote>
  <w:footnote w:type="continuationSeparator" w:id="0">
    <w:p w14:paraId="5FD0C3DF" w14:textId="77777777" w:rsidR="00BA3A0C" w:rsidRDefault="00BA3A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4A"/>
    <w:rsid w:val="00040685"/>
    <w:rsid w:val="000D5AB1"/>
    <w:rsid w:val="002045EB"/>
    <w:rsid w:val="00293B83"/>
    <w:rsid w:val="002A3D41"/>
    <w:rsid w:val="00302A2C"/>
    <w:rsid w:val="00381669"/>
    <w:rsid w:val="0052105A"/>
    <w:rsid w:val="00673C35"/>
    <w:rsid w:val="006A3CE7"/>
    <w:rsid w:val="0076387D"/>
    <w:rsid w:val="007B6428"/>
    <w:rsid w:val="008F15C5"/>
    <w:rsid w:val="00965D17"/>
    <w:rsid w:val="00A27383"/>
    <w:rsid w:val="00A736B0"/>
    <w:rsid w:val="00B3684A"/>
    <w:rsid w:val="00BA3A0C"/>
    <w:rsid w:val="00BF34DB"/>
    <w:rsid w:val="00C83E3C"/>
    <w:rsid w:val="00C92990"/>
    <w:rsid w:val="00D02A74"/>
    <w:rsid w:val="00D905F1"/>
    <w:rsid w:val="00DF56DD"/>
    <w:rsid w:val="00FB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5A7A"/>
  <w15:chartTrackingRefBased/>
  <w15:docId w15:val="{768DFEA4-0B6C-4C21-AC00-37A36C03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semiHidden/>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20Zaldana\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13CB3E803C4DDD8093B994DD4A41C9"/>
        <w:category>
          <w:name w:val="General"/>
          <w:gallery w:val="placeholder"/>
        </w:category>
        <w:types>
          <w:type w:val="bbPlcHdr"/>
        </w:types>
        <w:behaviors>
          <w:behavior w:val="content"/>
        </w:behaviors>
        <w:guid w:val="{C7CB0A0A-EE10-4C31-A214-B607B8CF228F}"/>
      </w:docPartPr>
      <w:docPartBody>
        <w:p w:rsidR="00612F66" w:rsidRDefault="00CE44C4">
          <w:pPr>
            <w:pStyle w:val="CB13CB3E803C4DDD8093B994DD4A41C9"/>
          </w:pPr>
          <w:r>
            <w:t>Recipient Name</w:t>
          </w:r>
        </w:p>
      </w:docPartBody>
    </w:docPart>
    <w:docPart>
      <w:docPartPr>
        <w:name w:val="074BD21C3C2B43519792DEE10BE70550"/>
        <w:category>
          <w:name w:val="General"/>
          <w:gallery w:val="placeholder"/>
        </w:category>
        <w:types>
          <w:type w:val="bbPlcHdr"/>
        </w:types>
        <w:behaviors>
          <w:behavior w:val="content"/>
        </w:behaviors>
        <w:guid w:val="{72EC3DE7-7306-4A30-AA0B-E2668B1CDA64}"/>
      </w:docPartPr>
      <w:docPartBody>
        <w:p w:rsidR="00612F66" w:rsidRDefault="00CE44C4">
          <w:pPr>
            <w:pStyle w:val="074BD21C3C2B43519792DEE10BE70550"/>
          </w:pPr>
          <w:r>
            <w:t>Recipient Name</w:t>
          </w:r>
        </w:p>
      </w:docPartBody>
    </w:docPart>
    <w:docPart>
      <w:docPartPr>
        <w:name w:val="DAE27BBD2479434E87547F3CBC501A6D"/>
        <w:category>
          <w:name w:val="General"/>
          <w:gallery w:val="placeholder"/>
        </w:category>
        <w:types>
          <w:type w:val="bbPlcHdr"/>
        </w:types>
        <w:behaviors>
          <w:behavior w:val="content"/>
        </w:behaviors>
        <w:guid w:val="{CBEF1765-8186-454F-8D3B-F6BA17D67258}"/>
      </w:docPartPr>
      <w:docPartBody>
        <w:p w:rsidR="00612F66" w:rsidRDefault="00CE44C4">
          <w:pPr>
            <w:pStyle w:val="DAE27BBD2479434E87547F3CBC501A6D"/>
          </w:pPr>
          <w:r>
            <w:t>Sincerely</w:t>
          </w:r>
        </w:p>
      </w:docPartBody>
    </w:docPart>
    <w:docPart>
      <w:docPartPr>
        <w:name w:val="79C79A3EAC634922BB11D8265673E734"/>
        <w:category>
          <w:name w:val="General"/>
          <w:gallery w:val="placeholder"/>
        </w:category>
        <w:types>
          <w:type w:val="bbPlcHdr"/>
        </w:types>
        <w:behaviors>
          <w:behavior w:val="content"/>
        </w:behaviors>
        <w:guid w:val="{15A6581B-A66E-4AA0-835E-F08038E94E05}"/>
      </w:docPartPr>
      <w:docPartBody>
        <w:p w:rsidR="00612F66" w:rsidRDefault="00CE44C4">
          <w:pPr>
            <w:pStyle w:val="79C79A3EAC634922BB11D8265673E73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66"/>
    <w:rsid w:val="00612F66"/>
    <w:rsid w:val="00CE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13CB3E803C4DDD8093B994DD4A41C9">
    <w:name w:val="CB13CB3E803C4DDD8093B994DD4A41C9"/>
  </w:style>
  <w:style w:type="paragraph" w:customStyle="1" w:styleId="074BD21C3C2B43519792DEE10BE70550">
    <w:name w:val="074BD21C3C2B43519792DEE10BE70550"/>
  </w:style>
  <w:style w:type="paragraph" w:customStyle="1" w:styleId="DAE27BBD2479434E87547F3CBC501A6D">
    <w:name w:val="DAE27BBD2479434E87547F3CBC501A6D"/>
  </w:style>
  <w:style w:type="paragraph" w:customStyle="1" w:styleId="79C79A3EAC634922BB11D8265673E734">
    <w:name w:val="79C79A3EAC634922BB11D8265673E7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Mr. Alex Yee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Cover letter (blue).dotx</Template>
  <TotalTime>57</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Matthew Zaldana</dc:creator>
  <cp:keywords/>
  <dc:description/>
  <cp:lastModifiedBy>Matthew Zaldana</cp:lastModifiedBy>
  <cp:revision>2</cp:revision>
  <dcterms:created xsi:type="dcterms:W3CDTF">2021-10-06T02:25:00Z</dcterms:created>
  <dcterms:modified xsi:type="dcterms:W3CDTF">2021-10-06T06:40:00Z</dcterms:modified>
</cp:coreProperties>
</file>